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83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5"/>
        <w:gridCol w:w="3888"/>
      </w:tblGrid>
      <w:tr w:rsidR="007A0F44" w:rsidRPr="00565B06" w14:paraId="7DAFE0EA" w14:textId="77777777" w:rsidTr="00782EA3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C4592A3" w14:textId="784770B9" w:rsidR="007A0F44" w:rsidRPr="00565B06" w:rsidRDefault="00782EA3" w:rsidP="00174A87">
            <w:pPr>
              <w:pStyle w:val="Title"/>
            </w:pPr>
            <w:r>
              <w:t>SUDARSON N</w:t>
            </w:r>
          </w:p>
          <w:p w14:paraId="4417795E" w14:textId="36983A94" w:rsidR="007A0F44" w:rsidRPr="00565B06" w:rsidRDefault="007A0F44" w:rsidP="00174A87">
            <w:pPr>
              <w:pStyle w:val="Subtitle"/>
            </w:pPr>
          </w:p>
        </w:tc>
        <w:tc>
          <w:tcPr>
            <w:tcW w:w="3888" w:type="dxa"/>
            <w:tcMar>
              <w:left w:w="144" w:type="dxa"/>
            </w:tcMar>
            <w:vAlign w:val="bottom"/>
          </w:tcPr>
          <w:p w14:paraId="5397D241" w14:textId="3257082A" w:rsidR="007A0F44" w:rsidRDefault="00D46CAF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F279FBBB1D8448B9B9F35BDA4386ED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82EA3">
                  <w:t>7</w:t>
                </w:r>
                <w:proofErr w:type="gramStart"/>
                <w:r w:rsidR="00782EA3">
                  <w:t>c,samuvel</w:t>
                </w:r>
                <w:proofErr w:type="gramEnd"/>
                <w:r w:rsidR="00782EA3">
                  <w:t xml:space="preserve"> colony ,pullambadi-621711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68F82ED" wp14:editId="3A9E9072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0C63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269EFEB" w14:textId="4581B287" w:rsidR="007A0F44" w:rsidRDefault="00D46CAF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6F362D22064490499B593DFCFF1FD2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82EA3">
                  <w:t>9585716375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01830CA" wp14:editId="6B14AB3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C631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25B7DB" w14:textId="5822E840" w:rsidR="007A0F44" w:rsidRDefault="00D46CAF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B9A118F6F95641D5978DC91F2CF5FD9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82EA3">
                  <w:t>sudarsonn@yahoo.com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2FA5F17" wp14:editId="6E44478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10527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30B09DB" w14:textId="77777777" w:rsidR="007A0F44" w:rsidRDefault="00D46CAF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B2732D948C14B2AAC5C5B736A2B06A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53A054E" wp14:editId="4DEA8955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A9C1E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985D100" w14:textId="77777777" w:rsidR="007A0F44" w:rsidRPr="00565B06" w:rsidRDefault="00D46CAF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54C7498E06194FE38F22BBC1C5C77FE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34F6E" wp14:editId="492B08BA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3B52E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F59F8A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F5461C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FA9247" wp14:editId="31CA64F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EBD8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337D101" w14:textId="77777777" w:rsidR="000E24AC" w:rsidRPr="00565B06" w:rsidRDefault="00D46CA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49D7A85930B4725B603A6E1AF0ABC4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49A581C6" w14:textId="7A6F3656" w:rsidR="00A77B4D" w:rsidRPr="00565B06" w:rsidRDefault="009D5CAE" w:rsidP="007850D1">
      <w:r>
        <w:t>To enhance my professional skills, capabilities and knowledge in an organization which recognizes the value of hard work and trusts me with responsibilities and challenges.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DCF99AF" w14:textId="77777777" w:rsidTr="00DA2466">
        <w:tc>
          <w:tcPr>
            <w:tcW w:w="725" w:type="dxa"/>
            <w:tcMar>
              <w:right w:w="216" w:type="dxa"/>
            </w:tcMar>
            <w:vAlign w:val="bottom"/>
          </w:tcPr>
          <w:p w14:paraId="6D7077F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C8F3F67" wp14:editId="5E8021B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8956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EB76CA4" w14:textId="77777777" w:rsidR="00A77B4D" w:rsidRPr="00565B06" w:rsidRDefault="00D46CA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16AEF43054604D39A807B950092E21A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606B3D9" w14:textId="031CF44A" w:rsidR="007C0E0E" w:rsidRDefault="00DA2466" w:rsidP="00782EA3">
      <w:pPr>
        <w:pStyle w:val="Heading2"/>
        <w:rPr>
          <w:rStyle w:val="Emphasis"/>
        </w:rPr>
      </w:pPr>
      <w:r w:rsidRPr="00565B06">
        <w:t>|</w:t>
      </w:r>
      <w:r>
        <w:t xml:space="preserve">      </w:t>
      </w:r>
      <w:r w:rsidR="00C02077">
        <w:t xml:space="preserve">10th </w:t>
      </w:r>
      <w:r w:rsidR="0055482F">
        <w:t xml:space="preserve">       </w:t>
      </w:r>
      <w:r w:rsidR="007C0E0E" w:rsidRPr="00565B06">
        <w:t xml:space="preserve">| </w:t>
      </w:r>
      <w:r w:rsidR="00782EA3">
        <w:t>Dalmia Higher Secondar</w:t>
      </w:r>
      <w:r w:rsidR="00C02077">
        <w:t xml:space="preserve">y School </w:t>
      </w:r>
      <w:r w:rsidR="0055482F">
        <w:t xml:space="preserve">             </w:t>
      </w:r>
      <w:r w:rsidR="0055482F">
        <w:t xml:space="preserve"> </w:t>
      </w:r>
      <w:r w:rsidR="0055482F" w:rsidRPr="00565B06">
        <w:t>|</w:t>
      </w:r>
      <w:r w:rsidR="0055482F">
        <w:t xml:space="preserve">     90.8%</w:t>
      </w:r>
      <w:r>
        <w:t xml:space="preserve">       </w:t>
      </w:r>
      <w:r w:rsidRPr="00565B06">
        <w:t>|</w:t>
      </w:r>
    </w:p>
    <w:p w14:paraId="2C0E3809" w14:textId="780E47DC" w:rsidR="00C02077" w:rsidRPr="00565B06" w:rsidRDefault="00DA2466" w:rsidP="00C02077">
      <w:pPr>
        <w:pStyle w:val="Heading2"/>
      </w:pPr>
      <w:r w:rsidRPr="00565B06">
        <w:t>|</w:t>
      </w:r>
      <w:r>
        <w:t xml:space="preserve">      </w:t>
      </w:r>
      <w:r w:rsidR="00C02077">
        <w:t>12th</w:t>
      </w:r>
      <w:r w:rsidR="0055482F">
        <w:t xml:space="preserve">       </w:t>
      </w:r>
      <w:r w:rsidR="00C02077">
        <w:t xml:space="preserve"> </w:t>
      </w:r>
      <w:r w:rsidR="00C02077" w:rsidRPr="00565B06">
        <w:t>|</w:t>
      </w:r>
      <w:r w:rsidR="00C02077">
        <w:t xml:space="preserve"> Bharathi Higher Secondary School</w:t>
      </w:r>
      <w:r w:rsidR="0055482F">
        <w:t xml:space="preserve">            </w:t>
      </w:r>
      <w:r w:rsidR="0055482F" w:rsidRPr="00565B06">
        <w:t>|</w:t>
      </w:r>
      <w:r w:rsidR="0055482F">
        <w:t xml:space="preserve">     72.4%</w:t>
      </w:r>
      <w:r>
        <w:t xml:space="preserve">       </w:t>
      </w:r>
      <w:r w:rsidRPr="00565B06">
        <w:t>|</w:t>
      </w:r>
    </w:p>
    <w:p w14:paraId="0EF70091" w14:textId="34F70238" w:rsidR="007C0E0E" w:rsidRPr="00565B06" w:rsidRDefault="00DA2466" w:rsidP="00B47E1E">
      <w:pPr>
        <w:pStyle w:val="Heading2"/>
      </w:pPr>
      <w:r w:rsidRPr="00565B06">
        <w:t>|</w:t>
      </w:r>
      <w:r>
        <w:t xml:space="preserve">      </w:t>
      </w:r>
      <w:proofErr w:type="gramStart"/>
      <w:r w:rsidR="0055482F">
        <w:t>B.E</w:t>
      </w:r>
      <w:proofErr w:type="gramEnd"/>
      <w:r w:rsidR="0055482F">
        <w:t>(EEE)</w:t>
      </w:r>
      <w:r w:rsidR="007C0E0E" w:rsidRPr="00565B06">
        <w:t xml:space="preserve"> |</w:t>
      </w:r>
      <w:r w:rsidR="0055482F">
        <w:t xml:space="preserve"> </w:t>
      </w:r>
      <w:proofErr w:type="spellStart"/>
      <w:r w:rsidR="0055482F">
        <w:t>K.Ramkrishnan</w:t>
      </w:r>
      <w:proofErr w:type="spellEnd"/>
      <w:r w:rsidR="0055482F">
        <w:t xml:space="preserve"> College of Engineering    </w:t>
      </w:r>
      <w:r w:rsidR="0055482F">
        <w:t xml:space="preserve"> </w:t>
      </w:r>
      <w:r w:rsidR="0055482F" w:rsidRPr="00565B06">
        <w:t>|</w:t>
      </w:r>
      <w:r w:rsidR="0055482F">
        <w:t xml:space="preserve">     8.25</w:t>
      </w:r>
      <w:r>
        <w:t xml:space="preserve">          </w:t>
      </w:r>
      <w:r w:rsidRPr="00565B06">
        <w:t>|</w:t>
      </w:r>
    </w:p>
    <w:p w14:paraId="3052E343" w14:textId="7028BCE7" w:rsidR="007C0E0E" w:rsidRPr="00565B06" w:rsidRDefault="007C0E0E" w:rsidP="007C0E0E"/>
    <w:p w14:paraId="55951458" w14:textId="26BBD2CF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352CC5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33A5407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9F7C4D" wp14:editId="0B705F8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A3615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FB66522" w14:textId="77777777" w:rsidR="00143224" w:rsidRPr="00565B06" w:rsidRDefault="00D46CAF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BDB1A62865540AC9D26393764AB89A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B71DCE6" w14:textId="77777777" w:rsidTr="00565B06">
        <w:tc>
          <w:tcPr>
            <w:tcW w:w="4320" w:type="dxa"/>
          </w:tcPr>
          <w:p w14:paraId="6A757978" w14:textId="40B66D9F" w:rsidR="00143224" w:rsidRPr="00565B06" w:rsidRDefault="0055482F" w:rsidP="00565B06">
            <w:pPr>
              <w:pStyle w:val="ListBullet"/>
              <w:spacing w:after="80"/>
            </w:pPr>
            <w:r>
              <w:t>Python(basics)</w:t>
            </w:r>
            <w:r w:rsidR="009D5CAE">
              <w:t xml:space="preserve">  </w:t>
            </w:r>
            <w:r w:rsidR="00CA23C2">
              <w:t xml:space="preserve">                                                            </w:t>
            </w:r>
          </w:p>
          <w:p w14:paraId="023A05D6" w14:textId="77777777" w:rsidR="00316CE4" w:rsidRDefault="0055482F" w:rsidP="00316CE4">
            <w:pPr>
              <w:pStyle w:val="ListBullet"/>
              <w:spacing w:after="80"/>
            </w:pPr>
            <w:r>
              <w:t>Data science</w:t>
            </w:r>
          </w:p>
          <w:p w14:paraId="37C1F152" w14:textId="5A956CC9" w:rsidR="009D5CAE" w:rsidRPr="00565B06" w:rsidRDefault="009D5CAE" w:rsidP="00316CE4">
            <w:pPr>
              <w:pStyle w:val="ListBullet"/>
              <w:spacing w:after="80"/>
            </w:pPr>
            <w:r>
              <w:t xml:space="preserve">MS Office tools </w:t>
            </w:r>
          </w:p>
        </w:tc>
        <w:tc>
          <w:tcPr>
            <w:tcW w:w="4320" w:type="dxa"/>
            <w:tcMar>
              <w:left w:w="576" w:type="dxa"/>
            </w:tcMar>
          </w:tcPr>
          <w:p w14:paraId="10508102" w14:textId="3F4E491A" w:rsidR="00F904FC" w:rsidRPr="00565B06" w:rsidRDefault="00F904FC" w:rsidP="009D5CAE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14:paraId="72DDD36F" w14:textId="19CDAD21" w:rsidR="009D5CAE" w:rsidRDefault="009D5CAE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DA2466" w:rsidRPr="00565B06" w14:paraId="51DD47E9" w14:textId="77777777" w:rsidTr="00575533">
        <w:tc>
          <w:tcPr>
            <w:tcW w:w="725" w:type="dxa"/>
            <w:tcMar>
              <w:right w:w="216" w:type="dxa"/>
            </w:tcMar>
            <w:vAlign w:val="bottom"/>
          </w:tcPr>
          <w:p w14:paraId="20AEAFA9" w14:textId="77777777" w:rsidR="00DA2466" w:rsidRPr="00565B06" w:rsidRDefault="00DA2466" w:rsidP="0057553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11C9AA6" wp14:editId="3165A673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BE8B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yGqhAAAIV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YxYchqoQAACFeAAADgAAAAAAAAAAAAAAAAAuAgAAZHJz&#10;L2Uyb0RvYy54bWxQSwECLQAUAAYACAAAACEAGGrsh9kAAAADAQAADwAAAAAAAAAAAAAAAAAEEwAA&#10;ZHJzL2Rvd25yZXYueG1sUEsFBgAAAAAEAAQA8wAAAAo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895B212" w14:textId="19B72B37" w:rsidR="00DA2466" w:rsidRPr="00565B06" w:rsidRDefault="00DA2466" w:rsidP="00575533">
            <w:pPr>
              <w:pStyle w:val="Heading1"/>
              <w:outlineLvl w:val="0"/>
            </w:pPr>
            <w:r>
              <w:t>HOBBIES</w:t>
            </w:r>
          </w:p>
        </w:tc>
      </w:tr>
    </w:tbl>
    <w:p w14:paraId="76589A1A" w14:textId="230198A0" w:rsidR="009D5CAE" w:rsidRDefault="009D5CAE" w:rsidP="00316CE4"/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A2466" w:rsidRPr="00565B06" w14:paraId="625C22B2" w14:textId="77777777" w:rsidTr="00575533">
        <w:tc>
          <w:tcPr>
            <w:tcW w:w="4320" w:type="dxa"/>
          </w:tcPr>
          <w:p w14:paraId="5CCEFB1E" w14:textId="6A20986B" w:rsidR="00DA2466" w:rsidRPr="00565B06" w:rsidRDefault="00DA2466" w:rsidP="00575533">
            <w:pPr>
              <w:pStyle w:val="ListBullet"/>
              <w:spacing w:after="80"/>
            </w:pPr>
            <w:r>
              <w:t xml:space="preserve">Playing Outdoor games </w:t>
            </w:r>
          </w:p>
          <w:p w14:paraId="0B8490BB" w14:textId="2D0CF38C" w:rsidR="00DA2466" w:rsidRDefault="00DA2466" w:rsidP="00575533">
            <w:pPr>
              <w:pStyle w:val="ListBullet"/>
              <w:spacing w:after="80"/>
            </w:pPr>
            <w:r>
              <w:t>Playing indoor games</w:t>
            </w:r>
          </w:p>
          <w:p w14:paraId="68EAE9B5" w14:textId="77777777" w:rsidR="00DA2466" w:rsidRDefault="00DA2466" w:rsidP="00575533">
            <w:pPr>
              <w:pStyle w:val="ListBullet"/>
              <w:spacing w:after="80"/>
            </w:pPr>
            <w:r>
              <w:t>Playing mobile games</w:t>
            </w:r>
          </w:p>
          <w:p w14:paraId="66F9DA66" w14:textId="77777777" w:rsidR="00CA23C2" w:rsidRDefault="00CA23C2" w:rsidP="00575533">
            <w:pPr>
              <w:pStyle w:val="ListBullet"/>
              <w:spacing w:after="80"/>
            </w:pPr>
            <w:r>
              <w:t xml:space="preserve">Watching movies </w:t>
            </w:r>
          </w:p>
          <w:p w14:paraId="77B11FCF" w14:textId="4125ECCA" w:rsidR="00CA23C2" w:rsidRPr="00565B06" w:rsidRDefault="00CA23C2" w:rsidP="00CA23C2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611E4C25" w14:textId="77777777" w:rsidR="00DA2466" w:rsidRPr="00565B06" w:rsidRDefault="00DA2466" w:rsidP="0057553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14:paraId="0F48FC15" w14:textId="289D8720" w:rsidR="00DA2466" w:rsidRDefault="00DA2466" w:rsidP="00316CE4"/>
    <w:p w14:paraId="3E55A53A" w14:textId="77777777" w:rsidR="00CA23C2" w:rsidRDefault="00CA23C2" w:rsidP="00316CE4"/>
    <w:p w14:paraId="23F7F9FF" w14:textId="77777777" w:rsidR="00DA2466" w:rsidRPr="00565B06" w:rsidRDefault="00DA2466" w:rsidP="00316CE4"/>
    <w:sectPr w:rsidR="00DA2466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A06E" w14:textId="77777777" w:rsidR="00D46CAF" w:rsidRDefault="00D46CAF" w:rsidP="00F534FB">
      <w:pPr>
        <w:spacing w:after="0"/>
      </w:pPr>
      <w:r>
        <w:separator/>
      </w:r>
    </w:p>
  </w:endnote>
  <w:endnote w:type="continuationSeparator" w:id="0">
    <w:p w14:paraId="713BA47D" w14:textId="77777777" w:rsidR="00D46CAF" w:rsidRDefault="00D46CA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A190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3D8C" w14:textId="77777777" w:rsidR="00D46CAF" w:rsidRDefault="00D46CAF" w:rsidP="00F534FB">
      <w:pPr>
        <w:spacing w:after="0"/>
      </w:pPr>
      <w:r>
        <w:separator/>
      </w:r>
    </w:p>
  </w:footnote>
  <w:footnote w:type="continuationSeparator" w:id="0">
    <w:p w14:paraId="36B67E2E" w14:textId="77777777" w:rsidR="00D46CAF" w:rsidRDefault="00D46CA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29E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8B6A3C" wp14:editId="0D777FE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539877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942"/>
        </w:tabs>
        <w:ind w:left="1942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A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482F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2EA3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D5CAE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2077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3C2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6CAF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2466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1A2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arson.SUDARSO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79FBBB1D8448B9B9F35BDA438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C0698-F067-461B-827C-8B17A56DF916}"/>
      </w:docPartPr>
      <w:docPartBody>
        <w:p w:rsidR="00000000" w:rsidRDefault="00227793">
          <w:pPr>
            <w:pStyle w:val="0F279FBBB1D8448B9B9F35BDA4386ED8"/>
          </w:pPr>
          <w:r w:rsidRPr="009D0878">
            <w:t>Address</w:t>
          </w:r>
        </w:p>
      </w:docPartBody>
    </w:docPart>
    <w:docPart>
      <w:docPartPr>
        <w:name w:val="16F362D22064490499B593DFCFF1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1A043-EFDE-4165-B8DA-9BEDABA1D4E3}"/>
      </w:docPartPr>
      <w:docPartBody>
        <w:p w:rsidR="00000000" w:rsidRDefault="00227793">
          <w:pPr>
            <w:pStyle w:val="16F362D22064490499B593DFCFF1FD21"/>
          </w:pPr>
          <w:r w:rsidRPr="009D0878">
            <w:t>Phone</w:t>
          </w:r>
        </w:p>
      </w:docPartBody>
    </w:docPart>
    <w:docPart>
      <w:docPartPr>
        <w:name w:val="B9A118F6F95641D5978DC91F2CF5F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F4EFD-6079-4ECE-81FF-2E3DA3B632EB}"/>
      </w:docPartPr>
      <w:docPartBody>
        <w:p w:rsidR="00000000" w:rsidRDefault="00227793">
          <w:pPr>
            <w:pStyle w:val="B9A118F6F95641D5978DC91F2CF5FD99"/>
          </w:pPr>
          <w:r w:rsidRPr="009D0878">
            <w:t>Email</w:t>
          </w:r>
        </w:p>
      </w:docPartBody>
    </w:docPart>
    <w:docPart>
      <w:docPartPr>
        <w:name w:val="1B2732D948C14B2AAC5C5B736A2B0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B75AD-D9B1-4F8F-B8AF-A3A668C350BE}"/>
      </w:docPartPr>
      <w:docPartBody>
        <w:p w:rsidR="00000000" w:rsidRDefault="00227793">
          <w:pPr>
            <w:pStyle w:val="1B2732D948C14B2AAC5C5B736A2B06AA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54C7498E06194FE38F22BBC1C5C77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7E1B9-95B3-4D9E-B218-C3256C601D6A}"/>
      </w:docPartPr>
      <w:docPartBody>
        <w:p w:rsidR="00000000" w:rsidRDefault="00227793">
          <w:pPr>
            <w:pStyle w:val="54C7498E06194FE38F22BBC1C5C77FEE"/>
          </w:pPr>
          <w:r w:rsidRPr="009D0878">
            <w:t>Twitter/Blog/Portfolio</w:t>
          </w:r>
        </w:p>
      </w:docPartBody>
    </w:docPart>
    <w:docPart>
      <w:docPartPr>
        <w:name w:val="049D7A85930B4725B603A6E1AF0A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5C56F-9D2B-4865-9BBE-87584D667394}"/>
      </w:docPartPr>
      <w:docPartBody>
        <w:p w:rsidR="00000000" w:rsidRDefault="00227793">
          <w:pPr>
            <w:pStyle w:val="049D7A85930B4725B603A6E1AF0ABC43"/>
          </w:pPr>
          <w:r w:rsidRPr="00D85CA4">
            <w:t>Objective</w:t>
          </w:r>
        </w:p>
      </w:docPartBody>
    </w:docPart>
    <w:docPart>
      <w:docPartPr>
        <w:name w:val="16AEF43054604D39A807B950092E2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59314-28E1-4178-844F-5E97E9430E7E}"/>
      </w:docPartPr>
      <w:docPartBody>
        <w:p w:rsidR="00000000" w:rsidRDefault="00227793">
          <w:pPr>
            <w:pStyle w:val="16AEF43054604D39A807B950092E21A6"/>
          </w:pPr>
          <w:r w:rsidRPr="00565B06">
            <w:t>Education</w:t>
          </w:r>
        </w:p>
      </w:docPartBody>
    </w:docPart>
    <w:docPart>
      <w:docPartPr>
        <w:name w:val="5BDB1A62865540AC9D26393764AB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6BAF-3E69-4263-902B-CFFB93FAB5E7}"/>
      </w:docPartPr>
      <w:docPartBody>
        <w:p w:rsidR="00000000" w:rsidRDefault="00227793">
          <w:pPr>
            <w:pStyle w:val="5BDB1A62865540AC9D26393764AB89A5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C"/>
    <w:rsid w:val="00227793"/>
    <w:rsid w:val="00B3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6995EEC646481FA461216C2215333C">
    <w:name w:val="7E6995EEC646481FA461216C2215333C"/>
  </w:style>
  <w:style w:type="paragraph" w:customStyle="1" w:styleId="9ED968C5325A4F0199AC6A04767C78D4">
    <w:name w:val="9ED968C5325A4F0199AC6A04767C78D4"/>
  </w:style>
  <w:style w:type="paragraph" w:customStyle="1" w:styleId="0F279FBBB1D8448B9B9F35BDA4386ED8">
    <w:name w:val="0F279FBBB1D8448B9B9F35BDA4386ED8"/>
  </w:style>
  <w:style w:type="paragraph" w:customStyle="1" w:styleId="16F362D22064490499B593DFCFF1FD21">
    <w:name w:val="16F362D22064490499B593DFCFF1FD21"/>
  </w:style>
  <w:style w:type="paragraph" w:customStyle="1" w:styleId="B9A118F6F95641D5978DC91F2CF5FD99">
    <w:name w:val="B9A118F6F95641D5978DC91F2CF5FD99"/>
  </w:style>
  <w:style w:type="paragraph" w:customStyle="1" w:styleId="1B2732D948C14B2AAC5C5B736A2B06AA">
    <w:name w:val="1B2732D948C14B2AAC5C5B736A2B06AA"/>
  </w:style>
  <w:style w:type="paragraph" w:customStyle="1" w:styleId="54C7498E06194FE38F22BBC1C5C77FEE">
    <w:name w:val="54C7498E06194FE38F22BBC1C5C77FEE"/>
  </w:style>
  <w:style w:type="paragraph" w:customStyle="1" w:styleId="049D7A85930B4725B603A6E1AF0ABC43">
    <w:name w:val="049D7A85930B4725B603A6E1AF0ABC43"/>
  </w:style>
  <w:style w:type="paragraph" w:customStyle="1" w:styleId="CB67E556F5674003B1B4DACF30869695">
    <w:name w:val="CB67E556F5674003B1B4DACF30869695"/>
  </w:style>
  <w:style w:type="paragraph" w:customStyle="1" w:styleId="16AEF43054604D39A807B950092E21A6">
    <w:name w:val="16AEF43054604D39A807B950092E21A6"/>
  </w:style>
  <w:style w:type="paragraph" w:customStyle="1" w:styleId="D2F5FFC9BB214E2EA1F9CC1361A7DD9D">
    <w:name w:val="D2F5FFC9BB214E2EA1F9CC1361A7DD9D"/>
  </w:style>
  <w:style w:type="character" w:styleId="Emphasis">
    <w:name w:val="Emphasis"/>
    <w:basedOn w:val="DefaultParagraphFont"/>
    <w:uiPriority w:val="11"/>
    <w:qFormat/>
    <w:rsid w:val="00B378FC"/>
    <w:rPr>
      <w:b w:val="0"/>
      <w:iCs/>
      <w:color w:val="657C9C" w:themeColor="text2" w:themeTint="BF"/>
      <w:sz w:val="26"/>
    </w:rPr>
  </w:style>
  <w:style w:type="paragraph" w:customStyle="1" w:styleId="FAE3B70930E941C8993BDA1471A2B97A">
    <w:name w:val="FAE3B70930E941C8993BDA1471A2B97A"/>
  </w:style>
  <w:style w:type="paragraph" w:customStyle="1" w:styleId="045F4D3677524477BABE5DB04678DE9A">
    <w:name w:val="045F4D3677524477BABE5DB04678DE9A"/>
  </w:style>
  <w:style w:type="paragraph" w:customStyle="1" w:styleId="F58721109635471B9BF7758D3243D606">
    <w:name w:val="F58721109635471B9BF7758D3243D606"/>
  </w:style>
  <w:style w:type="paragraph" w:customStyle="1" w:styleId="704B2337BC14452B8F241298223ADFDC">
    <w:name w:val="704B2337BC14452B8F241298223ADFDC"/>
  </w:style>
  <w:style w:type="paragraph" w:customStyle="1" w:styleId="61EC6006EEF147F0A239B909BD876ECC">
    <w:name w:val="61EC6006EEF147F0A239B909BD876ECC"/>
  </w:style>
  <w:style w:type="paragraph" w:customStyle="1" w:styleId="2B834BC8934C44968C5616650E643CCF">
    <w:name w:val="2B834BC8934C44968C5616650E643CCF"/>
  </w:style>
  <w:style w:type="paragraph" w:customStyle="1" w:styleId="AD335A014D5648879FEA0D6B8AE85F55">
    <w:name w:val="AD335A014D5648879FEA0D6B8AE85F55"/>
  </w:style>
  <w:style w:type="paragraph" w:customStyle="1" w:styleId="2D85D19E99004EC18A518D9287DA9123">
    <w:name w:val="2D85D19E99004EC18A518D9287DA9123"/>
  </w:style>
  <w:style w:type="paragraph" w:customStyle="1" w:styleId="B265FB0541C246A3A13A0F0055909873">
    <w:name w:val="B265FB0541C246A3A13A0F0055909873"/>
  </w:style>
  <w:style w:type="paragraph" w:customStyle="1" w:styleId="8F5084B34DE14880A17E1103297DF378">
    <w:name w:val="8F5084B34DE14880A17E1103297DF378"/>
  </w:style>
  <w:style w:type="paragraph" w:customStyle="1" w:styleId="685BED7B3BBD475B9037E0B875E04581">
    <w:name w:val="685BED7B3BBD475B9037E0B875E04581"/>
  </w:style>
  <w:style w:type="paragraph" w:customStyle="1" w:styleId="032E5E862A2248D08E6B6EFDA484E0BE">
    <w:name w:val="032E5E862A2248D08E6B6EFDA484E0BE"/>
  </w:style>
  <w:style w:type="paragraph" w:customStyle="1" w:styleId="F212BC131D5043A8B13DF2EE4C5D5496">
    <w:name w:val="F212BC131D5043A8B13DF2EE4C5D5496"/>
  </w:style>
  <w:style w:type="paragraph" w:customStyle="1" w:styleId="954B7DF7783843179D2C8C6FDC996FF6">
    <w:name w:val="954B7DF7783843179D2C8C6FDC996FF6"/>
  </w:style>
  <w:style w:type="paragraph" w:customStyle="1" w:styleId="4172C67F7AC94185B9FC590E24C11A6F">
    <w:name w:val="4172C67F7AC94185B9FC590E24C11A6F"/>
  </w:style>
  <w:style w:type="paragraph" w:customStyle="1" w:styleId="2A69A81DC77F4B5EB44BD0FDEBDD1556">
    <w:name w:val="2A69A81DC77F4B5EB44BD0FDEBDD1556"/>
  </w:style>
  <w:style w:type="paragraph" w:customStyle="1" w:styleId="C972DFD735DD48378C8FB5E8F9D86CF6">
    <w:name w:val="C972DFD735DD48378C8FB5E8F9D86CF6"/>
  </w:style>
  <w:style w:type="paragraph" w:customStyle="1" w:styleId="14ECCE2CDF05471D8F0A7B96786E7F5A">
    <w:name w:val="14ECCE2CDF05471D8F0A7B96786E7F5A"/>
  </w:style>
  <w:style w:type="paragraph" w:customStyle="1" w:styleId="4A8ED33AEFA34E6FB635E888809AD217">
    <w:name w:val="4A8ED33AEFA34E6FB635E888809AD217"/>
  </w:style>
  <w:style w:type="paragraph" w:customStyle="1" w:styleId="FF66B2CA0D8D4A7BB60ABF4E8C46BA2E">
    <w:name w:val="FF66B2CA0D8D4A7BB60ABF4E8C46BA2E"/>
  </w:style>
  <w:style w:type="paragraph" w:customStyle="1" w:styleId="5BDB1A62865540AC9D26393764AB89A5">
    <w:name w:val="5BDB1A62865540AC9D26393764AB89A5"/>
  </w:style>
  <w:style w:type="paragraph" w:customStyle="1" w:styleId="C04F96F28EED4F8B8FA2D351C9C6D097">
    <w:name w:val="C04F96F28EED4F8B8FA2D351C9C6D097"/>
  </w:style>
  <w:style w:type="paragraph" w:customStyle="1" w:styleId="9F9FB20585A2453B87315EC0DA5B21F7">
    <w:name w:val="9F9FB20585A2453B87315EC0DA5B21F7"/>
  </w:style>
  <w:style w:type="paragraph" w:customStyle="1" w:styleId="B04FA2C73FF9427983CCBCFDE614CDC4">
    <w:name w:val="B04FA2C73FF9427983CCBCFDE614CDC4"/>
  </w:style>
  <w:style w:type="paragraph" w:customStyle="1" w:styleId="68069E1BC0344121B90408580A61F2D1">
    <w:name w:val="68069E1BC0344121B90408580A61F2D1"/>
  </w:style>
  <w:style w:type="paragraph" w:customStyle="1" w:styleId="568662D79B014CC2B54E36ABC55096B5">
    <w:name w:val="568662D79B014CC2B54E36ABC55096B5"/>
  </w:style>
  <w:style w:type="paragraph" w:customStyle="1" w:styleId="18F7C8F3198B4610B4F0C5364A4066E2">
    <w:name w:val="18F7C8F3198B4610B4F0C5364A4066E2"/>
  </w:style>
  <w:style w:type="paragraph" w:customStyle="1" w:styleId="5EA3336150BC4690B49F42242EBB5A0D">
    <w:name w:val="5EA3336150BC4690B49F42242EBB5A0D"/>
  </w:style>
  <w:style w:type="paragraph" w:customStyle="1" w:styleId="5051817E3B1046D5B1DE25FDA26BED21">
    <w:name w:val="5051817E3B1046D5B1DE25FDA26BED21"/>
    <w:rsid w:val="00B378FC"/>
  </w:style>
  <w:style w:type="paragraph" w:customStyle="1" w:styleId="CD30A87879054CB9BC494262B5339447">
    <w:name w:val="CD30A87879054CB9BC494262B5339447"/>
    <w:rsid w:val="00B378FC"/>
  </w:style>
  <w:style w:type="paragraph" w:customStyle="1" w:styleId="F515A61293C549009189FA7B0C871CAB">
    <w:name w:val="F515A61293C549009189FA7B0C871CAB"/>
    <w:rsid w:val="00B378FC"/>
  </w:style>
  <w:style w:type="paragraph" w:customStyle="1" w:styleId="FA72584F71744EF088F455762DF2BEC2">
    <w:name w:val="FA72584F71744EF088F455762DF2BEC2"/>
    <w:rsid w:val="00B378FC"/>
  </w:style>
  <w:style w:type="paragraph" w:customStyle="1" w:styleId="39E58496C7304E9CB738252FDBB66FF0">
    <w:name w:val="39E58496C7304E9CB738252FDBB66FF0"/>
    <w:rsid w:val="00B378FC"/>
  </w:style>
  <w:style w:type="paragraph" w:customStyle="1" w:styleId="80B89A6FF56747DDBCBBA5BE1E1F86CD">
    <w:name w:val="80B89A6FF56747DDBCBBA5BE1E1F86CD"/>
    <w:rsid w:val="00B378FC"/>
  </w:style>
  <w:style w:type="paragraph" w:customStyle="1" w:styleId="D6AD1674FE9E4F098F69F3A710C77DE6">
    <w:name w:val="D6AD1674FE9E4F098F69F3A710C77DE6"/>
    <w:rsid w:val="00B378FC"/>
  </w:style>
  <w:style w:type="paragraph" w:customStyle="1" w:styleId="965DBB0EBDD940978651A2B5C37932F5">
    <w:name w:val="965DBB0EBDD940978651A2B5C37932F5"/>
    <w:rsid w:val="00B378FC"/>
  </w:style>
  <w:style w:type="paragraph" w:customStyle="1" w:styleId="0F31EAF2DDF14F37901E619CDA325529">
    <w:name w:val="0F31EAF2DDF14F37901E619CDA325529"/>
    <w:rsid w:val="00B378FC"/>
  </w:style>
  <w:style w:type="paragraph" w:customStyle="1" w:styleId="FDA548B9D54349A790ED930B944601C6">
    <w:name w:val="FDA548B9D54349A790ED930B944601C6"/>
    <w:rsid w:val="00B378FC"/>
  </w:style>
  <w:style w:type="paragraph" w:customStyle="1" w:styleId="7F7058C5FC634E11A0E333205079383A">
    <w:name w:val="7F7058C5FC634E11A0E333205079383A"/>
    <w:rsid w:val="00B378FC"/>
  </w:style>
  <w:style w:type="paragraph" w:customStyle="1" w:styleId="4425D6CF5FFD434EA6369A5C1E2DCCC5">
    <w:name w:val="4425D6CF5FFD434EA6369A5C1E2DCCC5"/>
    <w:rsid w:val="00B37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7c,samuvel colony ,pullambadi-621711</CompanyAddress>
  <CompanyPhone>9585716375</CompanyPhone>
  <CompanyFax/>
  <CompanyEmail>sudarsonn@yahoo.com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2022-03-27T09:25:00Z</dcterms:created>
  <dcterms:modified xsi:type="dcterms:W3CDTF">2022-03-27T09:54:00Z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